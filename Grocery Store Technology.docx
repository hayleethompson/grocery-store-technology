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FF4EE" w14:textId="77777777" w:rsidR="00E94641" w:rsidRDefault="006F4D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Three Information Technologies That </w:t>
      </w:r>
      <w:r w:rsidR="00936C0A">
        <w:rPr>
          <w:b/>
          <w:bCs/>
          <w:sz w:val="32"/>
          <w:szCs w:val="32"/>
        </w:rPr>
        <w:t>Grocery Chains Use</w:t>
      </w:r>
    </w:p>
    <w:p w14:paraId="6364363C" w14:textId="77777777" w:rsidR="00936C0A" w:rsidRPr="00255C80" w:rsidRDefault="00BC5B3B">
      <w:pPr>
        <w:rPr>
          <w:b/>
          <w:bCs/>
          <w:sz w:val="28"/>
          <w:szCs w:val="28"/>
          <w:u w:val="single"/>
        </w:rPr>
      </w:pPr>
      <w:r w:rsidRPr="00255C80">
        <w:rPr>
          <w:b/>
          <w:bCs/>
          <w:sz w:val="28"/>
          <w:szCs w:val="28"/>
          <w:u w:val="single"/>
        </w:rPr>
        <w:t>Self-Checkout Machines</w:t>
      </w:r>
    </w:p>
    <w:p w14:paraId="16818B98" w14:textId="77777777" w:rsidR="003D5862" w:rsidRDefault="006F6064">
      <w:r>
        <w:t xml:space="preserve">One of the most efficient forms of technology in grocery stores, is the self-checkout. </w:t>
      </w:r>
      <w:r w:rsidR="00367DB5">
        <w:t xml:space="preserve">It makes checking out for customers much easier because they can do it themselves, rather than depending on a cashier to </w:t>
      </w:r>
      <w:r w:rsidR="00255C80">
        <w:t xml:space="preserve">do everything for them. Most customers feel like they can get in and out of the grocery store much quicker if they can use a self-checkout. </w:t>
      </w:r>
    </w:p>
    <w:p w14:paraId="02D4FA00" w14:textId="77777777" w:rsidR="00255C80" w:rsidRDefault="0047776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Pick-Up Orders</w:t>
      </w:r>
    </w:p>
    <w:p w14:paraId="3F8772D2" w14:textId="77777777" w:rsidR="0047776E" w:rsidRDefault="0047776E">
      <w:r>
        <w:t xml:space="preserve">Rather than having to walk around the grocery store to find what you are looking for, customer can now shop online and schedule a time to pick it up. This technology is super useful for the </w:t>
      </w:r>
      <w:r w:rsidR="006115C9">
        <w:t xml:space="preserve">people that have work all day that do not have the time to shop in the grocery store. </w:t>
      </w:r>
    </w:p>
    <w:p w14:paraId="4A4CAB32" w14:textId="77777777" w:rsidR="00165EF5" w:rsidRDefault="00864BE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Mobile Checkout</w:t>
      </w:r>
    </w:p>
    <w:p w14:paraId="7A5083E3" w14:textId="77777777" w:rsidR="00864BEB" w:rsidRDefault="00864BEB">
      <w:r>
        <w:t>Not all grocery stores have it yet, but some have a technology called mobile</w:t>
      </w:r>
      <w:r w:rsidR="00447A71">
        <w:t xml:space="preserve"> checkout. This means that customers can checkout on their phone without having to sit in any lines, whether it be </w:t>
      </w:r>
      <w:r w:rsidR="008569CA">
        <w:t>self-checkout or with a cashier. This will also cut down on the time that is spent in grocery stores.</w:t>
      </w:r>
    </w:p>
    <w:p w14:paraId="7DE09CCA" w14:textId="77777777" w:rsidR="008569CA" w:rsidRDefault="00402D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Advantages Of A POS System</w:t>
      </w:r>
    </w:p>
    <w:p w14:paraId="2CEBDF01" w14:textId="77777777" w:rsidR="00402DF3" w:rsidRDefault="006A46F6" w:rsidP="006A46F6">
      <w:pPr>
        <w:pStyle w:val="ListParagraph"/>
        <w:numPr>
          <w:ilvl w:val="0"/>
          <w:numId w:val="16"/>
        </w:numPr>
        <w:rPr>
          <w:b/>
          <w:bCs/>
          <w:sz w:val="28"/>
          <w:szCs w:val="28"/>
          <w:u w:val="single"/>
        </w:rPr>
      </w:pPr>
      <w:r w:rsidRPr="006A46F6">
        <w:rPr>
          <w:b/>
          <w:bCs/>
          <w:sz w:val="28"/>
          <w:szCs w:val="28"/>
          <w:u w:val="single"/>
        </w:rPr>
        <w:t>Quick Payments</w:t>
      </w:r>
    </w:p>
    <w:p w14:paraId="6FD6F94F" w14:textId="77777777" w:rsidR="00783641" w:rsidRPr="00980B68" w:rsidRDefault="00980B68" w:rsidP="00783641">
      <w:pPr>
        <w:ind w:left="360"/>
      </w:pPr>
      <w:r>
        <w:t xml:space="preserve">A POS system </w:t>
      </w:r>
      <w:r w:rsidR="00DF4F2D">
        <w:t xml:space="preserve">makes payments way quicker due to the software </w:t>
      </w:r>
      <w:r w:rsidR="00185ABA">
        <w:t xml:space="preserve">having enough information that the user does not have to do much to help. </w:t>
      </w:r>
    </w:p>
    <w:p w14:paraId="252744A3" w14:textId="77777777" w:rsidR="006A46F6" w:rsidRDefault="00783641" w:rsidP="006A46F6">
      <w:pPr>
        <w:pStyle w:val="ListParagraph"/>
        <w:numPr>
          <w:ilvl w:val="0"/>
          <w:numId w:val="16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Better Inventory Management</w:t>
      </w:r>
    </w:p>
    <w:p w14:paraId="6E80DB48" w14:textId="77777777" w:rsidR="00185ABA" w:rsidRPr="005F35DA" w:rsidRDefault="005F35DA" w:rsidP="00185ABA">
      <w:pPr>
        <w:ind w:left="360"/>
      </w:pPr>
      <w:r>
        <w:t>With all the information that the system has, it makes it much easier to do inventory</w:t>
      </w:r>
      <w:r w:rsidR="00783E96">
        <w:t xml:space="preserve"> for the grocery store. </w:t>
      </w:r>
    </w:p>
    <w:p w14:paraId="60695097" w14:textId="77777777" w:rsidR="00255C80" w:rsidRPr="003D5862" w:rsidRDefault="00255C80"/>
    <w:sectPr w:rsidR="00255C80" w:rsidRPr="003D5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7E02101"/>
    <w:multiLevelType w:val="hybridMultilevel"/>
    <w:tmpl w:val="CA72F4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033DD"/>
    <w:multiLevelType w:val="hybridMultilevel"/>
    <w:tmpl w:val="C5248E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CB"/>
    <w:rsid w:val="000005E5"/>
    <w:rsid w:val="00165EF5"/>
    <w:rsid w:val="00185ABA"/>
    <w:rsid w:val="00255C80"/>
    <w:rsid w:val="00367DB5"/>
    <w:rsid w:val="003B736D"/>
    <w:rsid w:val="003D5862"/>
    <w:rsid w:val="00402DF3"/>
    <w:rsid w:val="00442B3C"/>
    <w:rsid w:val="00447A71"/>
    <w:rsid w:val="0047776E"/>
    <w:rsid w:val="005F35DA"/>
    <w:rsid w:val="006115C9"/>
    <w:rsid w:val="00681657"/>
    <w:rsid w:val="006A46F6"/>
    <w:rsid w:val="006F4D8F"/>
    <w:rsid w:val="006F6064"/>
    <w:rsid w:val="00783641"/>
    <w:rsid w:val="00783E96"/>
    <w:rsid w:val="008569CA"/>
    <w:rsid w:val="00864BEB"/>
    <w:rsid w:val="00936C0A"/>
    <w:rsid w:val="00980B68"/>
    <w:rsid w:val="00B53283"/>
    <w:rsid w:val="00BC3F21"/>
    <w:rsid w:val="00BC5B3B"/>
    <w:rsid w:val="00C332CB"/>
    <w:rsid w:val="00D87780"/>
    <w:rsid w:val="00DF4F2D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6095"/>
  <w15:chartTrackingRefBased/>
  <w15:docId w15:val="{63B3C45A-A36A-9041-8366-8024C76B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ListParagraph">
    <w:name w:val="List Paragraph"/>
    <w:basedOn w:val="Normal"/>
    <w:uiPriority w:val="34"/>
    <w:unhideWhenUsed/>
    <w:qFormat/>
    <w:rsid w:val="00BC3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8F7817F-0A64-CB45-B330-A64EF9778877%7dtf0278699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{18F7817F-0A64-CB45-B330-A64EF9778877}tf02786994.dotx</Template>
  <TotalTime>6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Haylee Thompson</dc:creator>
  <cp:keywords/>
  <dc:description/>
  <cp:lastModifiedBy>Haylee Thompson</cp:lastModifiedBy>
  <cp:revision>2</cp:revision>
  <dcterms:created xsi:type="dcterms:W3CDTF">2023-02-05T02:56:00Z</dcterms:created>
  <dcterms:modified xsi:type="dcterms:W3CDTF">2023-02-05T02:56:00Z</dcterms:modified>
</cp:coreProperties>
</file>